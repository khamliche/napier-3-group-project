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jc w:val="center"/>
        <w:tblInd w:w="-86" w:type="dxa"/>
        <w:tblLayout w:type="fixed"/>
        <w:tblCellMar>
          <w:top w:w="14" w:type="dxa"/>
          <w:left w:w="86" w:type="dxa"/>
          <w:bottom w:w="14" w:type="dxa"/>
          <w:right w:w="86" w:type="dxa"/>
        </w:tblCellMar>
        <w:tblLook w:val="0000" w:firstRow="0" w:lastRow="0" w:firstColumn="0" w:lastColumn="0" w:noHBand="0" w:noVBand="0"/>
      </w:tblPr>
      <w:tblGrid>
        <w:gridCol w:w="86"/>
        <w:gridCol w:w="342"/>
        <w:gridCol w:w="2000"/>
        <w:gridCol w:w="1891"/>
        <w:gridCol w:w="928"/>
        <w:gridCol w:w="610"/>
        <w:gridCol w:w="336"/>
        <w:gridCol w:w="3271"/>
      </w:tblGrid>
      <w:tr w:rsidR="00E43BAB" w:rsidRPr="00692553" w14:paraId="4C4F8804" w14:textId="77777777" w:rsidTr="0043189A">
        <w:trPr>
          <w:gridBefore w:val="1"/>
          <w:wBefore w:w="86" w:type="dxa"/>
          <w:trHeight w:val="576"/>
          <w:jc w:val="center"/>
        </w:trPr>
        <w:tc>
          <w:tcPr>
            <w:tcW w:w="9360" w:type="dxa"/>
            <w:gridSpan w:val="7"/>
            <w:shd w:val="clear" w:color="auto" w:fill="auto"/>
            <w:tcMar>
              <w:left w:w="0" w:type="dxa"/>
            </w:tcMar>
            <w:vAlign w:val="center"/>
          </w:tcPr>
          <w:p w14:paraId="4B385CDE" w14:textId="77777777" w:rsidR="00E43BAB" w:rsidRPr="00E43BAB" w:rsidRDefault="006B5672" w:rsidP="005052C5">
            <w:pPr>
              <w:pStyle w:val="Heading1"/>
            </w:pPr>
            <w:r>
              <w:t>Group Project Meeting</w:t>
            </w:r>
          </w:p>
        </w:tc>
      </w:tr>
      <w:tr w:rsidR="00E43BAB" w:rsidRPr="00692553" w14:paraId="757A56D0" w14:textId="77777777" w:rsidTr="0043189A">
        <w:trPr>
          <w:gridBefore w:val="1"/>
          <w:wBefore w:w="86" w:type="dxa"/>
          <w:trHeight w:val="274"/>
          <w:jc w:val="center"/>
        </w:trPr>
        <w:tc>
          <w:tcPr>
            <w:tcW w:w="2342" w:type="dxa"/>
            <w:gridSpan w:val="2"/>
            <w:shd w:val="clear" w:color="auto" w:fill="auto"/>
            <w:tcMar>
              <w:left w:w="0" w:type="dxa"/>
            </w:tcMar>
            <w:vAlign w:val="center"/>
          </w:tcPr>
          <w:p w14:paraId="2221D35A" w14:textId="77777777" w:rsidR="00E43BAB" w:rsidRDefault="00E43BAB" w:rsidP="005052C5">
            <w:pPr>
              <w:pStyle w:val="Heading3"/>
            </w:pPr>
            <w:r>
              <w:t>Minutes</w:t>
            </w:r>
          </w:p>
        </w:tc>
        <w:tc>
          <w:tcPr>
            <w:tcW w:w="1891" w:type="dxa"/>
            <w:shd w:val="clear" w:color="auto" w:fill="auto"/>
            <w:tcMar>
              <w:left w:w="0" w:type="dxa"/>
            </w:tcMar>
            <w:vAlign w:val="center"/>
          </w:tcPr>
          <w:p w14:paraId="06B5EBA1" w14:textId="77777777" w:rsidR="00E43BAB" w:rsidRPr="006B5672" w:rsidRDefault="006B5672" w:rsidP="006B5672">
            <w:pPr>
              <w:pStyle w:val="Heading4"/>
              <w:framePr w:wrap="around"/>
              <w:jc w:val="right"/>
              <w:rPr>
                <w:rStyle w:val="Strong"/>
                <w:sz w:val="20"/>
                <w:szCs w:val="20"/>
              </w:rPr>
            </w:pPr>
            <w:r w:rsidRPr="006B5672">
              <w:rPr>
                <w:rStyle w:val="Strong"/>
                <w:sz w:val="20"/>
                <w:szCs w:val="20"/>
              </w:rPr>
              <w:t>01/02/2011</w:t>
            </w:r>
          </w:p>
        </w:tc>
        <w:tc>
          <w:tcPr>
            <w:tcW w:w="1874" w:type="dxa"/>
            <w:gridSpan w:val="3"/>
            <w:shd w:val="clear" w:color="auto" w:fill="auto"/>
            <w:tcMar>
              <w:left w:w="0" w:type="dxa"/>
            </w:tcMar>
            <w:vAlign w:val="center"/>
          </w:tcPr>
          <w:p w14:paraId="0C1D415B" w14:textId="77777777" w:rsidR="00E43BAB" w:rsidRPr="006B5672" w:rsidRDefault="006B5672" w:rsidP="006B5672">
            <w:pPr>
              <w:pStyle w:val="Heading4"/>
              <w:framePr w:wrap="around"/>
              <w:jc w:val="right"/>
              <w:rPr>
                <w:rStyle w:val="Strong"/>
                <w:sz w:val="20"/>
                <w:szCs w:val="20"/>
              </w:rPr>
            </w:pPr>
            <w:r w:rsidRPr="006B5672">
              <w:rPr>
                <w:rStyle w:val="Strong"/>
                <w:sz w:val="20"/>
                <w:szCs w:val="20"/>
              </w:rPr>
              <w:t>15h30</w:t>
            </w:r>
            <w:r w:rsidRPr="006B5672">
              <w:rPr>
                <w:rStyle w:val="Strong"/>
                <w:rFonts w:hint="eastAsia"/>
                <w:sz w:val="20"/>
                <w:szCs w:val="20"/>
              </w:rPr>
              <w:sym w:font="Wingdings" w:char="F0E0"/>
            </w:r>
            <w:r w:rsidRPr="006B5672">
              <w:rPr>
                <w:rStyle w:val="Strong"/>
                <w:sz w:val="20"/>
                <w:szCs w:val="20"/>
              </w:rPr>
              <w:t>16h30</w:t>
            </w:r>
          </w:p>
        </w:tc>
        <w:tc>
          <w:tcPr>
            <w:tcW w:w="3253" w:type="dxa"/>
            <w:shd w:val="clear" w:color="auto" w:fill="auto"/>
            <w:tcMar>
              <w:left w:w="0" w:type="dxa"/>
            </w:tcMar>
            <w:vAlign w:val="center"/>
          </w:tcPr>
          <w:p w14:paraId="5960E692" w14:textId="77777777" w:rsidR="00E43BAB" w:rsidRPr="00CE6342" w:rsidRDefault="006B5672" w:rsidP="006B5672">
            <w:pPr>
              <w:pStyle w:val="Heading4"/>
              <w:framePr w:wrap="around"/>
              <w:jc w:val="right"/>
            </w:pPr>
            <w:r w:rsidRPr="006B5672">
              <w:rPr>
                <w:rStyle w:val="Strong"/>
                <w:sz w:val="20"/>
                <w:szCs w:val="20"/>
              </w:rPr>
              <w:t>room 5 (Library</w:t>
            </w:r>
            <w:r w:rsidRPr="0008300C">
              <w:rPr>
                <w:b/>
                <w:sz w:val="20"/>
                <w:szCs w:val="20"/>
              </w:rPr>
              <w:t>)</w:t>
            </w:r>
          </w:p>
        </w:tc>
      </w:tr>
      <w:tr w:rsidR="00E43BAB" w:rsidRPr="00692553" w14:paraId="31FBAFE5" w14:textId="77777777" w:rsidTr="0043189A">
        <w:trPr>
          <w:gridBefore w:val="1"/>
          <w:wBefore w:w="86" w:type="dxa"/>
          <w:trHeight w:val="229"/>
          <w:jc w:val="center"/>
        </w:trPr>
        <w:tc>
          <w:tcPr>
            <w:tcW w:w="9360" w:type="dxa"/>
            <w:gridSpan w:val="7"/>
            <w:shd w:val="clear" w:color="auto" w:fill="auto"/>
            <w:tcMar>
              <w:left w:w="0" w:type="dxa"/>
            </w:tcMar>
            <w:vAlign w:val="center"/>
          </w:tcPr>
          <w:p w14:paraId="7161595A" w14:textId="77777777" w:rsidR="00E43BAB" w:rsidRDefault="00E43BAB" w:rsidP="005052C5"/>
          <w:p w14:paraId="6C6FCC13" w14:textId="77777777" w:rsidR="0008300C" w:rsidRDefault="0008300C" w:rsidP="005052C5"/>
          <w:p w14:paraId="3EADD233" w14:textId="77777777" w:rsidR="006B5672" w:rsidRPr="00397208" w:rsidRDefault="006B5672" w:rsidP="006B5672">
            <w:pPr>
              <w:pStyle w:val="Heading2"/>
              <w:rPr>
                <w:sz w:val="20"/>
                <w:szCs w:val="20"/>
              </w:rPr>
            </w:pPr>
            <w:proofErr w:type="gramStart"/>
            <w:r w:rsidRPr="00397208">
              <w:rPr>
                <w:sz w:val="20"/>
                <w:szCs w:val="20"/>
              </w:rPr>
              <w:t>Participants :</w:t>
            </w:r>
            <w:proofErr w:type="gramEnd"/>
            <w:r w:rsidRPr="00397208">
              <w:rPr>
                <w:sz w:val="20"/>
                <w:szCs w:val="20"/>
              </w:rPr>
              <w:t xml:space="preserve">  Present – P  /  Absent – A  /  Absent without notification - X</w:t>
            </w:r>
          </w:p>
          <w:p w14:paraId="2D65B5C9" w14:textId="77777777" w:rsidR="006B5672" w:rsidRPr="00EA2581" w:rsidRDefault="006B5672" w:rsidP="005052C5"/>
        </w:tc>
      </w:tr>
      <w:tr w:rsidR="006B5672" w:rsidRPr="00692553" w14:paraId="42FA11EE" w14:textId="77777777" w:rsidTr="0043189A">
        <w:trPr>
          <w:gridAfter w:val="2"/>
          <w:wAfter w:w="3607" w:type="dxa"/>
          <w:trHeight w:val="360"/>
          <w:jc w:val="center"/>
        </w:trPr>
        <w:tc>
          <w:tcPr>
            <w:tcW w:w="428"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1F97AFCC" w14:textId="77777777" w:rsidR="0085168B" w:rsidRPr="00692553" w:rsidRDefault="00D9196D" w:rsidP="00D9196D">
            <w:pPr>
              <w:pStyle w:val="AllCapsHeading"/>
            </w:pPr>
            <w:r>
              <w:t>P</w:t>
            </w:r>
          </w:p>
        </w:tc>
        <w:tc>
          <w:tcPr>
            <w:tcW w:w="5429" w:type="dxa"/>
            <w:gridSpan w:val="4"/>
            <w:tcBorders>
              <w:top w:val="single" w:sz="12" w:space="0" w:color="999999"/>
              <w:left w:val="single" w:sz="4" w:space="0" w:color="C0C0C0"/>
              <w:bottom w:val="single" w:sz="4" w:space="0" w:color="C0C0C0"/>
              <w:right w:val="single" w:sz="4" w:space="0" w:color="C0C0C0"/>
            </w:tcBorders>
            <w:shd w:val="clear" w:color="auto" w:fill="auto"/>
            <w:vAlign w:val="center"/>
          </w:tcPr>
          <w:p w14:paraId="193FE327" w14:textId="77777777" w:rsidR="0085168B" w:rsidRPr="0043189A" w:rsidRDefault="006B5672" w:rsidP="00D9196D">
            <w:pPr>
              <w:rPr>
                <w:sz w:val="18"/>
              </w:rPr>
            </w:pPr>
            <w:proofErr w:type="spellStart"/>
            <w:r w:rsidRPr="0043189A">
              <w:rPr>
                <w:sz w:val="18"/>
              </w:rPr>
              <w:t>Yannick</w:t>
            </w:r>
            <w:proofErr w:type="spellEnd"/>
            <w:r w:rsidRPr="0043189A">
              <w:rPr>
                <w:sz w:val="18"/>
              </w:rPr>
              <w:t xml:space="preserve"> </w:t>
            </w:r>
            <w:proofErr w:type="spellStart"/>
            <w:r w:rsidRPr="0043189A">
              <w:rPr>
                <w:sz w:val="18"/>
              </w:rPr>
              <w:t>Montesi</w:t>
            </w:r>
            <w:proofErr w:type="spellEnd"/>
            <w:r w:rsidRPr="0043189A">
              <w:rPr>
                <w:sz w:val="18"/>
              </w:rPr>
              <w:t xml:space="preserve"> (Project Leader, Chairperson, Minute Taker)</w:t>
            </w:r>
          </w:p>
        </w:tc>
      </w:tr>
      <w:tr w:rsidR="006B5672" w:rsidRPr="00692553" w14:paraId="01EF1A31" w14:textId="77777777" w:rsidTr="0043189A">
        <w:trPr>
          <w:gridAfter w:val="2"/>
          <w:wAfter w:w="3607" w:type="dxa"/>
          <w:trHeight w:val="360"/>
          <w:jc w:val="center"/>
        </w:trPr>
        <w:tc>
          <w:tcPr>
            <w:tcW w:w="428"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0E8EAB3C" w14:textId="77777777" w:rsidR="0085168B" w:rsidRPr="00692553" w:rsidRDefault="00D9196D" w:rsidP="00D9196D">
            <w:pPr>
              <w:pStyle w:val="AllCapsHeading"/>
            </w:pPr>
            <w:r>
              <w:t>P</w:t>
            </w:r>
          </w:p>
        </w:tc>
        <w:tc>
          <w:tcPr>
            <w:tcW w:w="5429"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124BD31F" w14:textId="77777777" w:rsidR="0085168B" w:rsidRPr="0043189A" w:rsidRDefault="006B5672" w:rsidP="00D9196D">
            <w:pPr>
              <w:rPr>
                <w:sz w:val="18"/>
              </w:rPr>
            </w:pPr>
            <w:proofErr w:type="spellStart"/>
            <w:r w:rsidRPr="0043189A">
              <w:rPr>
                <w:sz w:val="18"/>
              </w:rPr>
              <w:t>Jasmin</w:t>
            </w:r>
            <w:proofErr w:type="spellEnd"/>
            <w:r w:rsidRPr="0043189A">
              <w:rPr>
                <w:sz w:val="18"/>
              </w:rPr>
              <w:t xml:space="preserve"> </w:t>
            </w:r>
            <w:proofErr w:type="spellStart"/>
            <w:r w:rsidRPr="0043189A">
              <w:rPr>
                <w:sz w:val="18"/>
              </w:rPr>
              <w:t>Terrien</w:t>
            </w:r>
            <w:proofErr w:type="spellEnd"/>
          </w:p>
        </w:tc>
      </w:tr>
      <w:tr w:rsidR="006B5672" w:rsidRPr="00692553" w14:paraId="48A590DF" w14:textId="77777777" w:rsidTr="0043189A">
        <w:trPr>
          <w:gridAfter w:val="2"/>
          <w:wAfter w:w="3607" w:type="dxa"/>
          <w:trHeight w:val="360"/>
          <w:jc w:val="center"/>
        </w:trPr>
        <w:tc>
          <w:tcPr>
            <w:tcW w:w="428"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4CCC79AE" w14:textId="77777777" w:rsidR="0085168B" w:rsidRPr="00692553" w:rsidRDefault="00D9196D" w:rsidP="00D9196D">
            <w:pPr>
              <w:pStyle w:val="AllCapsHeading"/>
            </w:pPr>
            <w:r>
              <w:t>P</w:t>
            </w:r>
          </w:p>
        </w:tc>
        <w:tc>
          <w:tcPr>
            <w:tcW w:w="5429"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5B64E4AC" w14:textId="77777777" w:rsidR="0085168B" w:rsidRPr="0043189A" w:rsidRDefault="006B5672" w:rsidP="00D9196D">
            <w:pPr>
              <w:rPr>
                <w:sz w:val="18"/>
              </w:rPr>
            </w:pPr>
            <w:r w:rsidRPr="0043189A">
              <w:rPr>
                <w:sz w:val="18"/>
              </w:rPr>
              <w:t xml:space="preserve">Edwin </w:t>
            </w:r>
            <w:proofErr w:type="spellStart"/>
            <w:r w:rsidRPr="0043189A">
              <w:rPr>
                <w:sz w:val="18"/>
              </w:rPr>
              <w:t>Chicouard</w:t>
            </w:r>
            <w:proofErr w:type="spellEnd"/>
          </w:p>
        </w:tc>
      </w:tr>
      <w:tr w:rsidR="006B5672" w:rsidRPr="00692553" w14:paraId="3145B67A" w14:textId="77777777" w:rsidTr="0043189A">
        <w:trPr>
          <w:gridAfter w:val="2"/>
          <w:wAfter w:w="3607" w:type="dxa"/>
          <w:trHeight w:val="360"/>
          <w:jc w:val="center"/>
        </w:trPr>
        <w:tc>
          <w:tcPr>
            <w:tcW w:w="428"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12B3948E" w14:textId="77777777" w:rsidR="0085168B" w:rsidRPr="00692553" w:rsidRDefault="00D9196D" w:rsidP="00D9196D">
            <w:pPr>
              <w:pStyle w:val="AllCapsHeading"/>
            </w:pPr>
            <w:r>
              <w:t>P</w:t>
            </w:r>
          </w:p>
        </w:tc>
        <w:tc>
          <w:tcPr>
            <w:tcW w:w="5429"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0E56C163" w14:textId="77777777" w:rsidR="0085168B" w:rsidRPr="0043189A" w:rsidRDefault="006B5672" w:rsidP="00D9196D">
            <w:pPr>
              <w:rPr>
                <w:sz w:val="18"/>
              </w:rPr>
            </w:pPr>
            <w:proofErr w:type="spellStart"/>
            <w:r w:rsidRPr="0043189A">
              <w:rPr>
                <w:sz w:val="18"/>
              </w:rPr>
              <w:t>Rodolf</w:t>
            </w:r>
            <w:proofErr w:type="spellEnd"/>
            <w:r w:rsidRPr="0043189A">
              <w:rPr>
                <w:sz w:val="18"/>
              </w:rPr>
              <w:t xml:space="preserve"> Rick</w:t>
            </w:r>
          </w:p>
        </w:tc>
      </w:tr>
      <w:tr w:rsidR="006B5672" w:rsidRPr="00692553" w14:paraId="737FCF32" w14:textId="77777777" w:rsidTr="0043189A">
        <w:trPr>
          <w:gridAfter w:val="2"/>
          <w:wAfter w:w="3607" w:type="dxa"/>
          <w:trHeight w:val="360"/>
          <w:jc w:val="center"/>
        </w:trPr>
        <w:tc>
          <w:tcPr>
            <w:tcW w:w="428"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5A76330C" w14:textId="77777777" w:rsidR="0085168B" w:rsidRPr="00692553" w:rsidRDefault="00D9196D" w:rsidP="00D9196D">
            <w:pPr>
              <w:pStyle w:val="AllCapsHeading"/>
            </w:pPr>
            <w:r>
              <w:t>X</w:t>
            </w:r>
          </w:p>
        </w:tc>
        <w:tc>
          <w:tcPr>
            <w:tcW w:w="5429"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03912D34" w14:textId="77777777" w:rsidR="0085168B" w:rsidRPr="0043189A" w:rsidRDefault="006B5672" w:rsidP="00D9196D">
            <w:pPr>
              <w:rPr>
                <w:sz w:val="18"/>
              </w:rPr>
            </w:pPr>
            <w:proofErr w:type="spellStart"/>
            <w:r w:rsidRPr="0043189A">
              <w:rPr>
                <w:sz w:val="18"/>
              </w:rPr>
              <w:t>Tasin</w:t>
            </w:r>
            <w:proofErr w:type="spellEnd"/>
            <w:r w:rsidRPr="0043189A">
              <w:rPr>
                <w:sz w:val="18"/>
              </w:rPr>
              <w:t xml:space="preserve"> </w:t>
            </w:r>
            <w:proofErr w:type="spellStart"/>
            <w:r w:rsidRPr="0043189A">
              <w:rPr>
                <w:sz w:val="18"/>
              </w:rPr>
              <w:t>Zarkoob</w:t>
            </w:r>
            <w:proofErr w:type="spellEnd"/>
          </w:p>
        </w:tc>
      </w:tr>
      <w:tr w:rsidR="0085168B" w:rsidRPr="00692553" w14:paraId="785BF5AB" w14:textId="77777777" w:rsidTr="0043189A">
        <w:trPr>
          <w:gridAfter w:val="3"/>
          <w:wAfter w:w="4217" w:type="dxa"/>
          <w:trHeight w:val="432"/>
          <w:jc w:val="center"/>
        </w:trPr>
        <w:tc>
          <w:tcPr>
            <w:tcW w:w="5247" w:type="dxa"/>
            <w:gridSpan w:val="5"/>
            <w:tcBorders>
              <w:top w:val="single" w:sz="4" w:space="0" w:color="C0C0C0"/>
            </w:tcBorders>
            <w:shd w:val="clear" w:color="auto" w:fill="auto"/>
            <w:vAlign w:val="center"/>
          </w:tcPr>
          <w:p w14:paraId="75D8D37E" w14:textId="77777777" w:rsidR="0085168B" w:rsidRDefault="0085168B" w:rsidP="00D9196D"/>
          <w:p w14:paraId="1A367E0A" w14:textId="77777777" w:rsidR="00C54B53" w:rsidRDefault="00C54B53" w:rsidP="00D9196D"/>
          <w:p w14:paraId="1F0FE4C6" w14:textId="7EAB0B7A" w:rsidR="00C54B53" w:rsidRDefault="00C54B53" w:rsidP="00C54B53">
            <w:pPr>
              <w:pStyle w:val="Heading2"/>
            </w:pPr>
            <w:r>
              <w:t xml:space="preserve">Previous </w:t>
            </w:r>
            <w:proofErr w:type="gramStart"/>
            <w:r>
              <w:t>meeting</w:t>
            </w:r>
            <w:r>
              <w:t xml:space="preserve"> :</w:t>
            </w:r>
            <w:proofErr w:type="gramEnd"/>
            <w:r>
              <w:t xml:space="preserve"> </w:t>
            </w:r>
          </w:p>
          <w:p w14:paraId="378E0373" w14:textId="77777777" w:rsidR="00C54B53" w:rsidRDefault="00C54B53" w:rsidP="00D9196D"/>
          <w:p w14:paraId="5E2726FF" w14:textId="38E87818" w:rsidR="00C54B53" w:rsidRDefault="00C54B53" w:rsidP="00D9196D">
            <w:r>
              <w:t>NOTHING</w:t>
            </w:r>
          </w:p>
          <w:p w14:paraId="093CB0EC" w14:textId="77777777" w:rsidR="00C54B53" w:rsidRPr="00692553" w:rsidRDefault="00C54B53" w:rsidP="00D9196D"/>
        </w:tc>
      </w:tr>
      <w:tr w:rsidR="00692553" w:rsidRPr="00692553" w14:paraId="61E4AB1C" w14:textId="77777777" w:rsidTr="000223FC">
        <w:trPr>
          <w:gridBefore w:val="1"/>
          <w:wBefore w:w="86" w:type="dxa"/>
          <w:trHeight w:val="6125"/>
          <w:jc w:val="center"/>
        </w:trPr>
        <w:tc>
          <w:tcPr>
            <w:tcW w:w="9360" w:type="dxa"/>
            <w:gridSpan w:val="7"/>
            <w:shd w:val="clear" w:color="auto" w:fill="auto"/>
            <w:tcMar>
              <w:left w:w="0" w:type="dxa"/>
            </w:tcMar>
            <w:vAlign w:val="center"/>
          </w:tcPr>
          <w:p w14:paraId="5197C5E9" w14:textId="5CBDCAB5" w:rsidR="00397208" w:rsidRDefault="00397208" w:rsidP="00D52B37">
            <w:pPr>
              <w:pStyle w:val="Heading2"/>
            </w:pPr>
            <w:bookmarkStart w:id="0" w:name="MinuteTopic"/>
            <w:bookmarkEnd w:id="0"/>
            <w:r>
              <w:t xml:space="preserve">Discussion </w:t>
            </w:r>
            <w:proofErr w:type="gramStart"/>
            <w:r>
              <w:t>Items :</w:t>
            </w:r>
            <w:proofErr w:type="gramEnd"/>
            <w:r>
              <w:t xml:space="preserve"> </w:t>
            </w:r>
          </w:p>
          <w:p w14:paraId="46905B7A" w14:textId="77777777" w:rsidR="00397208" w:rsidRDefault="00397208" w:rsidP="00397208"/>
          <w:tbl>
            <w:tblPr>
              <w:tblStyle w:val="TableGrid"/>
              <w:tblW w:w="0" w:type="auto"/>
              <w:tblLayout w:type="fixed"/>
              <w:tblCellMar>
                <w:top w:w="57" w:type="dxa"/>
                <w:bottom w:w="57" w:type="dxa"/>
              </w:tblCellMar>
              <w:tblLook w:val="04A0" w:firstRow="1" w:lastRow="0" w:firstColumn="1" w:lastColumn="0" w:noHBand="0" w:noVBand="1"/>
            </w:tblPr>
            <w:tblGrid>
              <w:gridCol w:w="663"/>
              <w:gridCol w:w="4111"/>
              <w:gridCol w:w="4503"/>
            </w:tblGrid>
            <w:tr w:rsidR="00397208" w14:paraId="7B0CCB87" w14:textId="77777777" w:rsidTr="00D52B37">
              <w:tc>
                <w:tcPr>
                  <w:tcW w:w="663" w:type="dxa"/>
                </w:tcPr>
                <w:p w14:paraId="40F06CA0" w14:textId="77777777" w:rsidR="00397208" w:rsidRDefault="00397208" w:rsidP="00397208"/>
              </w:tc>
              <w:tc>
                <w:tcPr>
                  <w:tcW w:w="4111" w:type="dxa"/>
                </w:tcPr>
                <w:p w14:paraId="62841BCD" w14:textId="27DE2062" w:rsidR="00397208" w:rsidRDefault="00397208" w:rsidP="00397208">
                  <w:pPr>
                    <w:jc w:val="center"/>
                  </w:pPr>
                  <w:r>
                    <w:t>Action Items</w:t>
                  </w:r>
                </w:p>
              </w:tc>
              <w:tc>
                <w:tcPr>
                  <w:tcW w:w="4503" w:type="dxa"/>
                </w:tcPr>
                <w:p w14:paraId="012B73F9" w14:textId="0F8D18A9" w:rsidR="00397208" w:rsidRDefault="00397208" w:rsidP="00397208">
                  <w:pPr>
                    <w:jc w:val="center"/>
                  </w:pPr>
                  <w:r>
                    <w:t>Decision(s)</w:t>
                  </w:r>
                </w:p>
              </w:tc>
            </w:tr>
            <w:tr w:rsidR="00397208" w14:paraId="042E92F0" w14:textId="77777777" w:rsidTr="00D52B37">
              <w:tc>
                <w:tcPr>
                  <w:tcW w:w="663" w:type="dxa"/>
                </w:tcPr>
                <w:p w14:paraId="34E90377" w14:textId="6DA5426A" w:rsidR="00397208" w:rsidRDefault="00397208" w:rsidP="00397208">
                  <w:r>
                    <w:t>1.</w:t>
                  </w:r>
                </w:p>
              </w:tc>
              <w:tc>
                <w:tcPr>
                  <w:tcW w:w="4111" w:type="dxa"/>
                </w:tcPr>
                <w:p w14:paraId="6A36B030" w14:textId="32F7C2B1" w:rsidR="00397208" w:rsidRDefault="00397208" w:rsidP="00397208">
                  <w:r>
                    <w:t>Roles Assignation</w:t>
                  </w:r>
                </w:p>
              </w:tc>
              <w:tc>
                <w:tcPr>
                  <w:tcW w:w="4503" w:type="dxa"/>
                </w:tcPr>
                <w:p w14:paraId="5C6DBB91" w14:textId="77777777" w:rsidR="00397208" w:rsidRDefault="00397208" w:rsidP="00397208">
                  <w:r>
                    <w:t xml:space="preserve">- </w:t>
                  </w:r>
                  <w:proofErr w:type="spellStart"/>
                  <w:r>
                    <w:t>Rodolf</w:t>
                  </w:r>
                  <w:proofErr w:type="spellEnd"/>
                  <w:r>
                    <w:t xml:space="preserve"> will work on the website plus a part of the  </w:t>
                  </w:r>
                </w:p>
                <w:p w14:paraId="1E094928" w14:textId="77777777" w:rsidR="00397208" w:rsidRDefault="00397208" w:rsidP="00397208">
                  <w:r>
                    <w:t xml:space="preserve">  </w:t>
                  </w:r>
                  <w:proofErr w:type="gramStart"/>
                  <w:r>
                    <w:t>design</w:t>
                  </w:r>
                  <w:proofErr w:type="gramEnd"/>
                  <w:r>
                    <w:t xml:space="preserve"> integration</w:t>
                  </w:r>
                </w:p>
                <w:p w14:paraId="244114B5" w14:textId="77777777" w:rsidR="00397208" w:rsidRDefault="00397208" w:rsidP="00397208">
                  <w:r>
                    <w:t xml:space="preserve">- </w:t>
                  </w:r>
                  <w:proofErr w:type="spellStart"/>
                  <w:r>
                    <w:t>Jasmin</w:t>
                  </w:r>
                  <w:proofErr w:type="spellEnd"/>
                  <w:r>
                    <w:t xml:space="preserve"> will work on the Android application plus a part       </w:t>
                  </w:r>
                </w:p>
                <w:p w14:paraId="12DC5E3A" w14:textId="77777777" w:rsidR="00397208" w:rsidRDefault="00397208" w:rsidP="00397208">
                  <w:r>
                    <w:t xml:space="preserve">  </w:t>
                  </w:r>
                  <w:proofErr w:type="gramStart"/>
                  <w:r>
                    <w:t>of</w:t>
                  </w:r>
                  <w:proofErr w:type="gramEnd"/>
                  <w:r>
                    <w:t xml:space="preserve"> the design integration</w:t>
                  </w:r>
                </w:p>
                <w:p w14:paraId="029DF098" w14:textId="77777777" w:rsidR="008E67A2" w:rsidRDefault="00397208" w:rsidP="00397208">
                  <w:r>
                    <w:t xml:space="preserve">- Edwin </w:t>
                  </w:r>
                  <w:r w:rsidR="008E67A2">
                    <w:t xml:space="preserve">will work on the website analysis and database  </w:t>
                  </w:r>
                </w:p>
                <w:p w14:paraId="5882B850" w14:textId="77777777" w:rsidR="00397208" w:rsidRDefault="008E67A2" w:rsidP="00397208">
                  <w:r>
                    <w:t xml:space="preserve">  </w:t>
                  </w:r>
                  <w:proofErr w:type="gramStart"/>
                  <w:r>
                    <w:t>plus</w:t>
                  </w:r>
                  <w:proofErr w:type="gramEnd"/>
                  <w:r>
                    <w:t xml:space="preserve"> UML </w:t>
                  </w:r>
                </w:p>
                <w:p w14:paraId="535EA222" w14:textId="0957D79F" w:rsidR="008E67A2" w:rsidRDefault="008E67A2" w:rsidP="008E67A2">
                  <w:r>
                    <w:t xml:space="preserve">- </w:t>
                  </w:r>
                  <w:proofErr w:type="spellStart"/>
                  <w:r>
                    <w:t>Yannick</w:t>
                  </w:r>
                  <w:proofErr w:type="spellEnd"/>
                  <w:r>
                    <w:t xml:space="preserve"> will h</w:t>
                  </w:r>
                  <w:r w:rsidR="00D55C26">
                    <w:t>elp for the Android application (</w:t>
                  </w:r>
                  <w:r>
                    <w:t xml:space="preserve">researches and </w:t>
                  </w:r>
                  <w:r w:rsidR="00D55C26">
                    <w:t xml:space="preserve">programming) and </w:t>
                  </w:r>
                  <w:r w:rsidR="0015059A">
                    <w:t xml:space="preserve">make </w:t>
                  </w:r>
                  <w:r w:rsidR="00D55C26">
                    <w:t>project documents</w:t>
                  </w:r>
                </w:p>
                <w:p w14:paraId="4F1217F9" w14:textId="4C50C1E9" w:rsidR="001D64DA" w:rsidRDefault="001D64DA" w:rsidP="008E67A2">
                  <w:r>
                    <w:t xml:space="preserve">- </w:t>
                  </w:r>
                  <w:proofErr w:type="spellStart"/>
                  <w:r>
                    <w:t>Tasin</w:t>
                  </w:r>
                  <w:proofErr w:type="spellEnd"/>
                  <w:r>
                    <w:t xml:space="preserve"> NOT DEFINED YET</w:t>
                  </w:r>
                  <w:r w:rsidR="001E7B31">
                    <w:t xml:space="preserve"> (</w:t>
                  </w:r>
                  <w:proofErr w:type="gramStart"/>
                  <w:r w:rsidR="001E7B31">
                    <w:t>Android ?</w:t>
                  </w:r>
                  <w:proofErr w:type="gramEnd"/>
                  <w:r w:rsidR="001E7B31">
                    <w:t>)</w:t>
                  </w:r>
                </w:p>
              </w:tc>
            </w:tr>
            <w:tr w:rsidR="00397208" w14:paraId="67C9D2E6" w14:textId="77777777" w:rsidTr="00D52B37">
              <w:tc>
                <w:tcPr>
                  <w:tcW w:w="663" w:type="dxa"/>
                </w:tcPr>
                <w:p w14:paraId="09C7AEBF" w14:textId="31B96087" w:rsidR="00397208" w:rsidRDefault="00397208" w:rsidP="00397208">
                  <w:r>
                    <w:t>2.</w:t>
                  </w:r>
                </w:p>
              </w:tc>
              <w:tc>
                <w:tcPr>
                  <w:tcW w:w="4111" w:type="dxa"/>
                </w:tcPr>
                <w:p w14:paraId="4C8799A5" w14:textId="3D28F048" w:rsidR="00397208" w:rsidRDefault="00AA0A51" w:rsidP="000565C1">
                  <w:r>
                    <w:t>Website specificities</w:t>
                  </w:r>
                  <w:r w:rsidR="00B27340">
                    <w:t xml:space="preserve"> </w:t>
                  </w:r>
                </w:p>
              </w:tc>
              <w:tc>
                <w:tcPr>
                  <w:tcW w:w="4503" w:type="dxa"/>
                </w:tcPr>
                <w:p w14:paraId="091E3AFE" w14:textId="4A61C804" w:rsidR="00397208" w:rsidRDefault="00AA0A51" w:rsidP="00D52B37">
                  <w:r>
                    <w:t>T</w:t>
                  </w:r>
                  <w:r w:rsidR="00D52B37">
                    <w:t xml:space="preserve">he technologies for create the website </w:t>
                  </w:r>
                  <w:r>
                    <w:t xml:space="preserve">will be PHP and a Framework (not find yet) and </w:t>
                  </w:r>
                  <w:r w:rsidR="00D52B37">
                    <w:t xml:space="preserve">the storage will be executed by </w:t>
                  </w:r>
                  <w:r>
                    <w:t>a MySQL database coupled with an ORM (Doctrine but need to confirm)</w:t>
                  </w:r>
                  <w:r w:rsidR="00D52B37">
                    <w:t>. Some complementary researches about these technologies must be done.</w:t>
                  </w:r>
                </w:p>
              </w:tc>
            </w:tr>
            <w:tr w:rsidR="00397208" w14:paraId="2D3C186D" w14:textId="77777777" w:rsidTr="00D52B37">
              <w:tc>
                <w:tcPr>
                  <w:tcW w:w="663" w:type="dxa"/>
                </w:tcPr>
                <w:p w14:paraId="44ACBD56" w14:textId="10E16F94" w:rsidR="00397208" w:rsidRDefault="00397208" w:rsidP="00397208">
                  <w:r>
                    <w:t>3.</w:t>
                  </w:r>
                </w:p>
              </w:tc>
              <w:tc>
                <w:tcPr>
                  <w:tcW w:w="4111" w:type="dxa"/>
                </w:tcPr>
                <w:p w14:paraId="31E868C8" w14:textId="6696E0CE" w:rsidR="00397208" w:rsidRDefault="00D52B37" w:rsidP="000565C1">
                  <w:r>
                    <w:t xml:space="preserve">Android </w:t>
                  </w:r>
                  <w:r w:rsidR="000565C1">
                    <w:t xml:space="preserve">application </w:t>
                  </w:r>
                </w:p>
              </w:tc>
              <w:tc>
                <w:tcPr>
                  <w:tcW w:w="4503" w:type="dxa"/>
                </w:tcPr>
                <w:p w14:paraId="3C0880A5" w14:textId="15E06635" w:rsidR="00397208" w:rsidRDefault="00D52B37" w:rsidP="00397208">
                  <w:r>
                    <w:t>Some researches must be done about the connection between the application and the website, and about an offline storage on the mobile phone.</w:t>
                  </w:r>
                </w:p>
              </w:tc>
            </w:tr>
            <w:tr w:rsidR="00397208" w14:paraId="724CF5BA" w14:textId="77777777" w:rsidTr="00D52B37">
              <w:tc>
                <w:tcPr>
                  <w:tcW w:w="663" w:type="dxa"/>
                </w:tcPr>
                <w:p w14:paraId="7581E94F" w14:textId="338246AD" w:rsidR="00397208" w:rsidRDefault="00397208" w:rsidP="00397208">
                  <w:r>
                    <w:t>4.</w:t>
                  </w:r>
                </w:p>
              </w:tc>
              <w:tc>
                <w:tcPr>
                  <w:tcW w:w="4111" w:type="dxa"/>
                </w:tcPr>
                <w:p w14:paraId="13E06221" w14:textId="22981371" w:rsidR="00397208" w:rsidRDefault="00B32087" w:rsidP="00397208">
                  <w:r>
                    <w:t>Project boundaries / use of the website</w:t>
                  </w:r>
                </w:p>
              </w:tc>
              <w:tc>
                <w:tcPr>
                  <w:tcW w:w="4503" w:type="dxa"/>
                </w:tcPr>
                <w:p w14:paraId="22214B28" w14:textId="1EFE9EF9" w:rsidR="00397208" w:rsidRDefault="00B32087" w:rsidP="00D55C26">
                  <w:r>
                    <w:t xml:space="preserve">This project have a social </w:t>
                  </w:r>
                  <w:proofErr w:type="gramStart"/>
                  <w:r>
                    <w:t>aspect :</w:t>
                  </w:r>
                  <w:proofErr w:type="gramEnd"/>
                  <w:r>
                    <w:t xml:space="preserve"> </w:t>
                  </w:r>
                  <w:r w:rsidR="00D55C26">
                    <w:t>the website content will be presented as a “Wikipedia” : users will be allow to add a new place into the website if this place doesn’t exist, and if the place already exists, users will be just allowed to modify the existing place (as the Wikipedia system). All additions or modifications will be moderate by an administrator.</w:t>
                  </w:r>
                </w:p>
              </w:tc>
            </w:tr>
            <w:tr w:rsidR="000565C1" w14:paraId="29A9D57C" w14:textId="77777777" w:rsidTr="00D52B37">
              <w:tc>
                <w:tcPr>
                  <w:tcW w:w="663" w:type="dxa"/>
                </w:tcPr>
                <w:p w14:paraId="4B24468F" w14:textId="3839C720" w:rsidR="000565C1" w:rsidRDefault="000565C1" w:rsidP="00397208">
                  <w:r>
                    <w:t>5.</w:t>
                  </w:r>
                </w:p>
              </w:tc>
              <w:tc>
                <w:tcPr>
                  <w:tcW w:w="4111" w:type="dxa"/>
                </w:tcPr>
                <w:p w14:paraId="49B3C42D" w14:textId="1B98E680" w:rsidR="000565C1" w:rsidRDefault="000565C1" w:rsidP="00397208">
                  <w:r>
                    <w:t>Project analysis / UML</w:t>
                  </w:r>
                </w:p>
              </w:tc>
              <w:tc>
                <w:tcPr>
                  <w:tcW w:w="4503" w:type="dxa"/>
                </w:tcPr>
                <w:p w14:paraId="1079BF3A" w14:textId="71341F10" w:rsidR="000565C1" w:rsidRDefault="000565C1" w:rsidP="00C0454A">
                  <w:r>
                    <w:t>An UML analysis must be done in order to design class diagrams</w:t>
                  </w:r>
                </w:p>
              </w:tc>
            </w:tr>
            <w:tr w:rsidR="000223FC" w14:paraId="69A0375A" w14:textId="77777777" w:rsidTr="00D52B37">
              <w:tc>
                <w:tcPr>
                  <w:tcW w:w="663" w:type="dxa"/>
                </w:tcPr>
                <w:p w14:paraId="0FF3BD52" w14:textId="21118576" w:rsidR="000223FC" w:rsidRDefault="000565C1" w:rsidP="00397208">
                  <w:r>
                    <w:t>6</w:t>
                  </w:r>
                  <w:r w:rsidR="000223FC">
                    <w:t>.</w:t>
                  </w:r>
                </w:p>
              </w:tc>
              <w:tc>
                <w:tcPr>
                  <w:tcW w:w="4111" w:type="dxa"/>
                </w:tcPr>
                <w:p w14:paraId="14B29BED" w14:textId="65FAFA4A" w:rsidR="000223FC" w:rsidRDefault="00C426EC" w:rsidP="00397208">
                  <w:r>
                    <w:t>Future</w:t>
                  </w:r>
                  <w:r w:rsidR="000223FC">
                    <w:t xml:space="preserve"> features</w:t>
                  </w:r>
                </w:p>
              </w:tc>
              <w:tc>
                <w:tcPr>
                  <w:tcW w:w="4503" w:type="dxa"/>
                </w:tcPr>
                <w:p w14:paraId="2314A239" w14:textId="14221338" w:rsidR="000223FC" w:rsidRDefault="000223FC" w:rsidP="0059677A">
                  <w:r>
                    <w:t xml:space="preserve">Possibility to users to use their mobile GPS and check some interesting places around their </w:t>
                  </w:r>
                  <w:r w:rsidR="0059677A">
                    <w:t>location:</w:t>
                  </w:r>
                  <w:r>
                    <w:t xml:space="preserve"> restaurants, pub, etc</w:t>
                  </w:r>
                  <w:r w:rsidR="0059677A">
                    <w:t>. All these places will be suggested by the website.</w:t>
                  </w:r>
                </w:p>
              </w:tc>
            </w:tr>
          </w:tbl>
          <w:p w14:paraId="7AEC9A34" w14:textId="74528FE7" w:rsidR="00397208" w:rsidRPr="00397208" w:rsidRDefault="00397208" w:rsidP="00397208"/>
        </w:tc>
      </w:tr>
    </w:tbl>
    <w:p w14:paraId="03A2867A" w14:textId="77777777" w:rsidR="0085168B" w:rsidRDefault="0085168B" w:rsidP="00BB5323">
      <w:bookmarkStart w:id="1" w:name="MinuteItems"/>
      <w:bookmarkEnd w:id="1"/>
    </w:p>
    <w:p w14:paraId="6E333D32" w14:textId="77777777" w:rsidR="00C426EC" w:rsidRDefault="00C426EC" w:rsidP="00BB5323"/>
    <w:p w14:paraId="53AF7267" w14:textId="77777777" w:rsidR="00C0454A" w:rsidRDefault="00C0454A" w:rsidP="00BB5323"/>
    <w:p w14:paraId="0CC4B4C2" w14:textId="77777777" w:rsidR="00C0454A" w:rsidRDefault="00C0454A" w:rsidP="00BB5323"/>
    <w:p w14:paraId="523A0520" w14:textId="77777777" w:rsidR="00C0454A" w:rsidRDefault="00C0454A" w:rsidP="00BB5323"/>
    <w:p w14:paraId="430B06E1" w14:textId="77777777" w:rsidR="000565C1" w:rsidRDefault="000565C1" w:rsidP="000565C1">
      <w:pPr>
        <w:pStyle w:val="Heading2"/>
        <w:ind w:left="426"/>
      </w:pPr>
      <w:r>
        <w:t xml:space="preserve">To do for the next </w:t>
      </w:r>
      <w:proofErr w:type="gramStart"/>
      <w:r>
        <w:t>meeting :</w:t>
      </w:r>
      <w:proofErr w:type="gramEnd"/>
      <w:r>
        <w:t xml:space="preserve"> </w:t>
      </w:r>
    </w:p>
    <w:p w14:paraId="075D9201" w14:textId="77777777" w:rsidR="000565C1" w:rsidRPr="000565C1" w:rsidRDefault="000565C1" w:rsidP="000565C1"/>
    <w:tbl>
      <w:tblPr>
        <w:tblStyle w:val="TableGrid"/>
        <w:tblW w:w="0" w:type="auto"/>
        <w:tblInd w:w="534" w:type="dxa"/>
        <w:tblLook w:val="04A0" w:firstRow="1" w:lastRow="0" w:firstColumn="1" w:lastColumn="0" w:noHBand="0" w:noVBand="1"/>
      </w:tblPr>
      <w:tblGrid>
        <w:gridCol w:w="2946"/>
        <w:gridCol w:w="3480"/>
        <w:gridCol w:w="2929"/>
      </w:tblGrid>
      <w:tr w:rsidR="000565C1" w14:paraId="572AF7EE" w14:textId="77777777" w:rsidTr="000565C1">
        <w:tc>
          <w:tcPr>
            <w:tcW w:w="2946" w:type="dxa"/>
          </w:tcPr>
          <w:p w14:paraId="5D0EFD7A" w14:textId="2BB6EF88" w:rsidR="000565C1" w:rsidRDefault="000565C1" w:rsidP="000565C1">
            <w:pPr>
              <w:jc w:val="center"/>
            </w:pPr>
            <w:r>
              <w:t>Actions to do</w:t>
            </w:r>
          </w:p>
        </w:tc>
        <w:tc>
          <w:tcPr>
            <w:tcW w:w="3480" w:type="dxa"/>
          </w:tcPr>
          <w:p w14:paraId="231F1846" w14:textId="240FEC9B" w:rsidR="000565C1" w:rsidRDefault="000565C1" w:rsidP="000565C1">
            <w:pPr>
              <w:jc w:val="center"/>
            </w:pPr>
            <w:r>
              <w:t>Description</w:t>
            </w:r>
          </w:p>
        </w:tc>
        <w:tc>
          <w:tcPr>
            <w:tcW w:w="2929" w:type="dxa"/>
          </w:tcPr>
          <w:p w14:paraId="7AF2FEEE" w14:textId="11F4B2A1" w:rsidR="000565C1" w:rsidRDefault="000565C1" w:rsidP="000565C1">
            <w:pPr>
              <w:jc w:val="center"/>
            </w:pPr>
            <w:r>
              <w:t>Person(s) in charge</w:t>
            </w:r>
          </w:p>
        </w:tc>
      </w:tr>
      <w:tr w:rsidR="000565C1" w14:paraId="6E68CA47" w14:textId="77777777" w:rsidTr="000565C1">
        <w:tc>
          <w:tcPr>
            <w:tcW w:w="2946" w:type="dxa"/>
          </w:tcPr>
          <w:p w14:paraId="26764EE3" w14:textId="453B3932" w:rsidR="000565C1" w:rsidRDefault="000565C1" w:rsidP="000565C1">
            <w:r>
              <w:t>Website technologies researches</w:t>
            </w:r>
          </w:p>
        </w:tc>
        <w:tc>
          <w:tcPr>
            <w:tcW w:w="3480" w:type="dxa"/>
          </w:tcPr>
          <w:p w14:paraId="23BD23BF" w14:textId="77989D2C" w:rsidR="000565C1" w:rsidRDefault="00C0454A" w:rsidP="000565C1">
            <w:r>
              <w:t>Search which Framework and ORM will be used</w:t>
            </w:r>
          </w:p>
        </w:tc>
        <w:tc>
          <w:tcPr>
            <w:tcW w:w="2929" w:type="dxa"/>
          </w:tcPr>
          <w:p w14:paraId="2A112297" w14:textId="34D2A4A2" w:rsidR="000565C1" w:rsidRDefault="00C0454A" w:rsidP="000565C1">
            <w:proofErr w:type="spellStart"/>
            <w:r>
              <w:t>Rodolf</w:t>
            </w:r>
            <w:proofErr w:type="spellEnd"/>
          </w:p>
        </w:tc>
      </w:tr>
      <w:tr w:rsidR="000565C1" w14:paraId="65AF0B9E" w14:textId="77777777" w:rsidTr="000565C1">
        <w:tc>
          <w:tcPr>
            <w:tcW w:w="2946" w:type="dxa"/>
          </w:tcPr>
          <w:p w14:paraId="4524F450" w14:textId="0C0DFE65" w:rsidR="000565C1" w:rsidRDefault="000565C1" w:rsidP="000565C1">
            <w:r>
              <w:t>Application researches</w:t>
            </w:r>
          </w:p>
        </w:tc>
        <w:tc>
          <w:tcPr>
            <w:tcW w:w="3480" w:type="dxa"/>
          </w:tcPr>
          <w:p w14:paraId="35BD77E8" w14:textId="16E37D0F" w:rsidR="000565C1" w:rsidRDefault="00C0454A" w:rsidP="000565C1">
            <w:r>
              <w:t>Search how connect the application to the website, and how store information on the an Android mobile phone</w:t>
            </w:r>
          </w:p>
        </w:tc>
        <w:tc>
          <w:tcPr>
            <w:tcW w:w="2929" w:type="dxa"/>
          </w:tcPr>
          <w:p w14:paraId="40ADC6C3" w14:textId="37F904F1" w:rsidR="000565C1" w:rsidRDefault="007B4E5B" w:rsidP="000565C1">
            <w:proofErr w:type="spellStart"/>
            <w:r>
              <w:t>Jasmin</w:t>
            </w:r>
            <w:proofErr w:type="spellEnd"/>
          </w:p>
        </w:tc>
      </w:tr>
      <w:tr w:rsidR="007B4E5B" w14:paraId="5FAA1BED" w14:textId="77777777" w:rsidTr="000565C1">
        <w:tc>
          <w:tcPr>
            <w:tcW w:w="2946" w:type="dxa"/>
          </w:tcPr>
          <w:p w14:paraId="2C711E9E" w14:textId="1BFE2B11" w:rsidR="007B4E5B" w:rsidRDefault="007B4E5B" w:rsidP="000565C1">
            <w:r>
              <w:t>Project analysis</w:t>
            </w:r>
          </w:p>
        </w:tc>
        <w:tc>
          <w:tcPr>
            <w:tcW w:w="3480" w:type="dxa"/>
          </w:tcPr>
          <w:p w14:paraId="0AB06F30" w14:textId="00C6E819" w:rsidR="007B4E5B" w:rsidRDefault="007B4E5B" w:rsidP="000565C1">
            <w:r>
              <w:t>Start a UML analysis of the project</w:t>
            </w:r>
          </w:p>
        </w:tc>
        <w:tc>
          <w:tcPr>
            <w:tcW w:w="2929" w:type="dxa"/>
          </w:tcPr>
          <w:p w14:paraId="2DA64B79" w14:textId="69C2AE0B" w:rsidR="007B4E5B" w:rsidRDefault="007B4E5B" w:rsidP="000565C1">
            <w:r>
              <w:t xml:space="preserve">Edwin, </w:t>
            </w:r>
            <w:proofErr w:type="spellStart"/>
            <w:r>
              <w:t>Yannick</w:t>
            </w:r>
            <w:proofErr w:type="spellEnd"/>
          </w:p>
        </w:tc>
      </w:tr>
    </w:tbl>
    <w:p w14:paraId="1913C02E" w14:textId="77777777" w:rsidR="000565C1" w:rsidRDefault="000565C1" w:rsidP="000565C1"/>
    <w:p w14:paraId="6F68890B" w14:textId="77777777" w:rsidR="00481893" w:rsidRDefault="00481893" w:rsidP="000565C1"/>
    <w:p w14:paraId="1E012E4B" w14:textId="77777777" w:rsidR="007B4E5B" w:rsidRDefault="007B4E5B" w:rsidP="007B4E5B">
      <w:pPr>
        <w:pStyle w:val="Heading2"/>
        <w:ind w:left="426"/>
      </w:pPr>
      <w:r>
        <w:t xml:space="preserve">Next </w:t>
      </w:r>
      <w:proofErr w:type="gramStart"/>
      <w:r>
        <w:t>meeting :</w:t>
      </w:r>
      <w:proofErr w:type="gramEnd"/>
    </w:p>
    <w:p w14:paraId="42EA5B86" w14:textId="77777777" w:rsidR="007B4E5B" w:rsidRDefault="007B4E5B" w:rsidP="007B4E5B">
      <w:pPr>
        <w:pStyle w:val="Heading2"/>
        <w:ind w:left="426"/>
      </w:pPr>
    </w:p>
    <w:p w14:paraId="74E527A7" w14:textId="3D3A2550" w:rsidR="00481893" w:rsidRPr="00481893" w:rsidRDefault="00481893" w:rsidP="00481893">
      <w:pPr>
        <w:ind w:firstLine="426"/>
      </w:pPr>
      <w:r>
        <w:t>Tuesday, February 8</w:t>
      </w:r>
      <w:r w:rsidRPr="00481893">
        <w:rPr>
          <w:vertAlign w:val="superscript"/>
        </w:rPr>
        <w:t>th</w:t>
      </w:r>
      <w:r>
        <w:t xml:space="preserve"> 2011</w:t>
      </w:r>
      <w:bookmarkStart w:id="2" w:name="_GoBack"/>
      <w:bookmarkEnd w:id="2"/>
    </w:p>
    <w:p w14:paraId="4E3F65F4" w14:textId="2E59B7BB" w:rsidR="007B4E5B" w:rsidRDefault="007B4E5B" w:rsidP="007B4E5B">
      <w:pPr>
        <w:pStyle w:val="Heading2"/>
        <w:ind w:left="426"/>
      </w:pPr>
      <w:r>
        <w:t xml:space="preserve"> </w:t>
      </w:r>
    </w:p>
    <w:p w14:paraId="72414D4D" w14:textId="77777777" w:rsidR="007B4E5B" w:rsidRPr="000565C1" w:rsidRDefault="007B4E5B" w:rsidP="000565C1"/>
    <w:p w14:paraId="4D055984" w14:textId="77777777" w:rsidR="000565C1" w:rsidRPr="00692553" w:rsidRDefault="000565C1" w:rsidP="000565C1">
      <w:pPr>
        <w:ind w:left="426"/>
      </w:pPr>
    </w:p>
    <w:sectPr w:rsidR="000565C1" w:rsidRPr="00692553" w:rsidSect="00C426EC">
      <w:type w:val="continuous"/>
      <w:pgSz w:w="12240" w:h="15840" w:code="1"/>
      <w:pgMar w:top="1080" w:right="1008" w:bottom="108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672"/>
    <w:rsid w:val="000145A5"/>
    <w:rsid w:val="000223FC"/>
    <w:rsid w:val="00043514"/>
    <w:rsid w:val="000565C1"/>
    <w:rsid w:val="0008300C"/>
    <w:rsid w:val="0015059A"/>
    <w:rsid w:val="001D64DA"/>
    <w:rsid w:val="001E7B31"/>
    <w:rsid w:val="002138F0"/>
    <w:rsid w:val="00397208"/>
    <w:rsid w:val="00417272"/>
    <w:rsid w:val="0043189A"/>
    <w:rsid w:val="00456620"/>
    <w:rsid w:val="00481893"/>
    <w:rsid w:val="00495E0E"/>
    <w:rsid w:val="005052C5"/>
    <w:rsid w:val="00531002"/>
    <w:rsid w:val="0059677A"/>
    <w:rsid w:val="00692553"/>
    <w:rsid w:val="006B5672"/>
    <w:rsid w:val="007554A1"/>
    <w:rsid w:val="007B4E5B"/>
    <w:rsid w:val="007C174F"/>
    <w:rsid w:val="0085168B"/>
    <w:rsid w:val="008E67A2"/>
    <w:rsid w:val="008F49C0"/>
    <w:rsid w:val="00987202"/>
    <w:rsid w:val="00AA0A51"/>
    <w:rsid w:val="00AE3851"/>
    <w:rsid w:val="00B27340"/>
    <w:rsid w:val="00B32087"/>
    <w:rsid w:val="00B84015"/>
    <w:rsid w:val="00BB5323"/>
    <w:rsid w:val="00C0454A"/>
    <w:rsid w:val="00C166AB"/>
    <w:rsid w:val="00C426EC"/>
    <w:rsid w:val="00C54B53"/>
    <w:rsid w:val="00CB3760"/>
    <w:rsid w:val="00CE6342"/>
    <w:rsid w:val="00D52B37"/>
    <w:rsid w:val="00D55C26"/>
    <w:rsid w:val="00D621F4"/>
    <w:rsid w:val="00D9196D"/>
    <w:rsid w:val="00E43BAB"/>
    <w:rsid w:val="00E4591C"/>
    <w:rsid w:val="00E60E43"/>
    <w:rsid w:val="00E71DBA"/>
    <w:rsid w:val="00EA2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884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581"/>
    <w:rPr>
      <w:rFonts w:ascii="Tahoma" w:hAnsi="Tahoma"/>
      <w:spacing w:val="4"/>
      <w:sz w:val="16"/>
      <w:szCs w:val="18"/>
    </w:rPr>
  </w:style>
  <w:style w:type="paragraph" w:styleId="Heading1">
    <w:name w:val="heading 1"/>
    <w:basedOn w:val="Normal"/>
    <w:next w:val="Normal"/>
    <w:qFormat/>
    <w:rsid w:val="00E43BAB"/>
    <w:pPr>
      <w:outlineLvl w:val="0"/>
    </w:pPr>
    <w:rPr>
      <w:sz w:val="40"/>
      <w:szCs w:val="40"/>
    </w:rPr>
  </w:style>
  <w:style w:type="paragraph" w:styleId="Heading2">
    <w:name w:val="heading 2"/>
    <w:basedOn w:val="Heading1"/>
    <w:next w:val="Normal"/>
    <w:qFormat/>
    <w:rsid w:val="00AE3851"/>
    <w:pPr>
      <w:outlineLvl w:val="1"/>
    </w:pPr>
    <w:rPr>
      <w:sz w:val="24"/>
    </w:rPr>
  </w:style>
  <w:style w:type="paragraph" w:styleId="Heading3">
    <w:name w:val="heading 3"/>
    <w:basedOn w:val="Heading1"/>
    <w:next w:val="Normal"/>
    <w:qFormat/>
    <w:rsid w:val="00E43BAB"/>
    <w:pPr>
      <w:outlineLvl w:val="2"/>
    </w:pPr>
    <w:rPr>
      <w:caps/>
      <w:color w:val="999999"/>
      <w:sz w:val="32"/>
    </w:rPr>
  </w:style>
  <w:style w:type="paragraph" w:styleId="Heading4">
    <w:name w:val="heading 4"/>
    <w:basedOn w:val="Normal"/>
    <w:next w:val="Normal"/>
    <w:qFormat/>
    <w:rsid w:val="00456620"/>
    <w:pPr>
      <w:framePr w:hSpace="187" w:wrap="around" w:vAnchor="page" w:hAnchor="page" w:xAlign="center" w:y="1441"/>
      <w:suppressOverlap/>
      <w:outlineLvl w:val="3"/>
    </w:pPr>
    <w:rPr>
      <w:caps/>
      <w:szCs w:val="16"/>
    </w:rPr>
  </w:style>
  <w:style w:type="paragraph" w:styleId="Heading5">
    <w:name w:val="heading 5"/>
    <w:basedOn w:val="Normal"/>
    <w:next w:val="Normal"/>
    <w:qFormat/>
    <w:rsid w:val="00456620"/>
    <w:pPr>
      <w:jc w:val="right"/>
      <w:outlineLvl w:val="4"/>
    </w:pPr>
    <w:rPr>
      <w:caps/>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llCapsHeading">
    <w:name w:val="All Caps Heading"/>
    <w:basedOn w:val="Normal"/>
    <w:rsid w:val="00CB3760"/>
    <w:rPr>
      <w:b/>
      <w:caps/>
      <w:color w:val="808080"/>
      <w:sz w:val="14"/>
      <w:szCs w:val="16"/>
    </w:rPr>
  </w:style>
  <w:style w:type="character" w:styleId="Strong">
    <w:name w:val="Strong"/>
    <w:basedOn w:val="DefaultParagraphFont"/>
    <w:qFormat/>
    <w:rsid w:val="006B5672"/>
    <w:rPr>
      <w:b/>
      <w:bCs/>
    </w:rPr>
  </w:style>
  <w:style w:type="paragraph" w:styleId="BalloonText">
    <w:name w:val="Balloon Text"/>
    <w:basedOn w:val="Normal"/>
    <w:semiHidden/>
    <w:rsid w:val="00CB3760"/>
    <w:rPr>
      <w:rFonts w:cs="Tahoma"/>
      <w:szCs w:val="16"/>
    </w:rPr>
  </w:style>
  <w:style w:type="table" w:styleId="TableGrid">
    <w:name w:val="Table Grid"/>
    <w:basedOn w:val="TableNormal"/>
    <w:rsid w:val="00397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72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581"/>
    <w:rPr>
      <w:rFonts w:ascii="Tahoma" w:hAnsi="Tahoma"/>
      <w:spacing w:val="4"/>
      <w:sz w:val="16"/>
      <w:szCs w:val="18"/>
    </w:rPr>
  </w:style>
  <w:style w:type="paragraph" w:styleId="Heading1">
    <w:name w:val="heading 1"/>
    <w:basedOn w:val="Normal"/>
    <w:next w:val="Normal"/>
    <w:qFormat/>
    <w:rsid w:val="00E43BAB"/>
    <w:pPr>
      <w:outlineLvl w:val="0"/>
    </w:pPr>
    <w:rPr>
      <w:sz w:val="40"/>
      <w:szCs w:val="40"/>
    </w:rPr>
  </w:style>
  <w:style w:type="paragraph" w:styleId="Heading2">
    <w:name w:val="heading 2"/>
    <w:basedOn w:val="Heading1"/>
    <w:next w:val="Normal"/>
    <w:qFormat/>
    <w:rsid w:val="00AE3851"/>
    <w:pPr>
      <w:outlineLvl w:val="1"/>
    </w:pPr>
    <w:rPr>
      <w:sz w:val="24"/>
    </w:rPr>
  </w:style>
  <w:style w:type="paragraph" w:styleId="Heading3">
    <w:name w:val="heading 3"/>
    <w:basedOn w:val="Heading1"/>
    <w:next w:val="Normal"/>
    <w:qFormat/>
    <w:rsid w:val="00E43BAB"/>
    <w:pPr>
      <w:outlineLvl w:val="2"/>
    </w:pPr>
    <w:rPr>
      <w:caps/>
      <w:color w:val="999999"/>
      <w:sz w:val="32"/>
    </w:rPr>
  </w:style>
  <w:style w:type="paragraph" w:styleId="Heading4">
    <w:name w:val="heading 4"/>
    <w:basedOn w:val="Normal"/>
    <w:next w:val="Normal"/>
    <w:qFormat/>
    <w:rsid w:val="00456620"/>
    <w:pPr>
      <w:framePr w:hSpace="187" w:wrap="around" w:vAnchor="page" w:hAnchor="page" w:xAlign="center" w:y="1441"/>
      <w:suppressOverlap/>
      <w:outlineLvl w:val="3"/>
    </w:pPr>
    <w:rPr>
      <w:caps/>
      <w:szCs w:val="16"/>
    </w:rPr>
  </w:style>
  <w:style w:type="paragraph" w:styleId="Heading5">
    <w:name w:val="heading 5"/>
    <w:basedOn w:val="Normal"/>
    <w:next w:val="Normal"/>
    <w:qFormat/>
    <w:rsid w:val="00456620"/>
    <w:pPr>
      <w:jc w:val="right"/>
      <w:outlineLvl w:val="4"/>
    </w:pPr>
    <w:rPr>
      <w:caps/>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llCapsHeading">
    <w:name w:val="All Caps Heading"/>
    <w:basedOn w:val="Normal"/>
    <w:rsid w:val="00CB3760"/>
    <w:rPr>
      <w:b/>
      <w:caps/>
      <w:color w:val="808080"/>
      <w:sz w:val="14"/>
      <w:szCs w:val="16"/>
    </w:rPr>
  </w:style>
  <w:style w:type="character" w:styleId="Strong">
    <w:name w:val="Strong"/>
    <w:basedOn w:val="DefaultParagraphFont"/>
    <w:qFormat/>
    <w:rsid w:val="006B5672"/>
    <w:rPr>
      <w:b/>
      <w:bCs/>
    </w:rPr>
  </w:style>
  <w:style w:type="paragraph" w:styleId="BalloonText">
    <w:name w:val="Balloon Text"/>
    <w:basedOn w:val="Normal"/>
    <w:semiHidden/>
    <w:rsid w:val="00CB3760"/>
    <w:rPr>
      <w:rFonts w:cs="Tahoma"/>
      <w:szCs w:val="16"/>
    </w:rPr>
  </w:style>
  <w:style w:type="table" w:styleId="TableGrid">
    <w:name w:val="Table Grid"/>
    <w:basedOn w:val="TableNormal"/>
    <w:rsid w:val="00397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7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Yann:Downloads:TS0010184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54B65-0707-4E4D-92FE-75420053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TS001018411.dot</Template>
  <TotalTime>59</TotalTime>
  <Pages>2</Pages>
  <Words>348</Words>
  <Characters>1989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SSHX</dc:creator>
  <cp:keywords/>
  <dc:description/>
  <cp:lastModifiedBy>SSHX</cp:lastModifiedBy>
  <cp:revision>15</cp:revision>
  <cp:lastPrinted>2004-01-21T12:22:00Z</cp:lastPrinted>
  <dcterms:created xsi:type="dcterms:W3CDTF">2011-02-01T22:46:00Z</dcterms:created>
  <dcterms:modified xsi:type="dcterms:W3CDTF">2011-02-02T00:11:00Z</dcterms:modified>
  <cp:category/>
</cp:coreProperties>
</file>